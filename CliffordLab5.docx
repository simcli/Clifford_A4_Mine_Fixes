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93F9" w14:textId="77777777" w:rsidR="00785540" w:rsidRPr="00C3526E" w:rsidRDefault="00434573" w:rsidP="00785540">
      <w:pPr>
        <w:pStyle w:val="CompanyName"/>
      </w:pPr>
      <w:r>
        <w:t>PROG1017</w:t>
      </w:r>
    </w:p>
    <w:sdt>
      <w:sdtPr>
        <w:alias w:val="Memo title:"/>
        <w:tag w:val="Memo tilte:"/>
        <w:id w:val="-164170097"/>
        <w:placeholder>
          <w:docPart w:val="4ED579A7D1634177AF6BBFF4B4AD4A2D"/>
        </w:placeholder>
        <w:temporary/>
        <w:showingPlcHdr/>
        <w15:appearance w15:val="hidden"/>
      </w:sdtPr>
      <w:sdtContent>
        <w:p w14:paraId="78226802" w14:textId="77777777"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6C334AA8" w14:textId="77777777" w:rsidTr="00D773CD">
        <w:sdt>
          <w:sdtPr>
            <w:alias w:val="To:"/>
            <w:tag w:val="To:"/>
            <w:id w:val="1015413264"/>
            <w:placeholder>
              <w:docPart w:val="6CC9A23B8A1447B5A1AF064FE51B7DC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5AFD098A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14:paraId="3863EACB" w14:textId="77777777" w:rsidR="00785540" w:rsidRPr="00FB2B58" w:rsidRDefault="00D773CD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Cathy Burchill</w:t>
            </w:r>
          </w:p>
        </w:tc>
      </w:tr>
      <w:tr w:rsidR="00785540" w14:paraId="12F889B8" w14:textId="77777777" w:rsidTr="00D773CD">
        <w:sdt>
          <w:sdtPr>
            <w:alias w:val="From:"/>
            <w:tag w:val="From:"/>
            <w:id w:val="21141888"/>
            <w:placeholder>
              <w:docPart w:val="EA82822637B74DBF9A1BE96E00398C16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6C3F1DE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14:paraId="2622753E" w14:textId="13BA8A67" w:rsidR="00EB38E6" w:rsidRPr="00FB2B58" w:rsidRDefault="003106E0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Simon Clifford</w:t>
            </w:r>
          </w:p>
        </w:tc>
      </w:tr>
      <w:tr w:rsidR="00785540" w14:paraId="5CE08398" w14:textId="77777777" w:rsidTr="00D773CD">
        <w:sdt>
          <w:sdtPr>
            <w:alias w:val="Date:"/>
            <w:tag w:val="Date:"/>
            <w:id w:val="-2052519928"/>
            <w:placeholder>
              <w:docPart w:val="8E59540299474B079F2504637F99A528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63C8022D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14:paraId="0B086A3E" w14:textId="22406C5D" w:rsidR="00785540" w:rsidRPr="00FB2B58" w:rsidRDefault="00D773CD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917CE1">
              <w:rPr>
                <w:noProof/>
              </w:rPr>
              <w:t>December 6, 2022</w:t>
            </w:r>
            <w:r>
              <w:fldChar w:fldCharType="end"/>
            </w:r>
          </w:p>
        </w:tc>
      </w:tr>
      <w:tr w:rsidR="00785540" w14:paraId="28DEC556" w14:textId="77777777" w:rsidTr="00D773CD">
        <w:sdt>
          <w:sdtPr>
            <w:alias w:val="Re:"/>
            <w:tag w:val="Re:"/>
            <w:id w:val="-1435443775"/>
            <w:placeholder>
              <w:docPart w:val="3033D4BA1E994D5F91147B4A73AC16E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2C254B77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2DCCE7A1" w14:textId="5ED624B8" w:rsidR="00785540" w:rsidRPr="00FB2B58" w:rsidRDefault="003106E0" w:rsidP="00151CF5">
            <w:pPr>
              <w:spacing w:before="28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Lab </w:t>
            </w:r>
            <w:r w:rsidR="00917CE1">
              <w:t>5</w:t>
            </w:r>
          </w:p>
        </w:tc>
      </w:tr>
    </w:tbl>
    <w:p w14:paraId="65ED8DF7" w14:textId="77777777" w:rsidR="001A1E0A" w:rsidRDefault="001A1E0A" w:rsidP="001A1E0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1A96C79A" w14:textId="3611A3DC" w:rsidR="006D34C3" w:rsidRDefault="00314593" w:rsidP="00314593">
      <w:pPr>
        <w:rPr>
          <w:rFonts w:eastAsiaTheme="minorHAnsi"/>
          <w:lang w:val="en-CA"/>
        </w:rPr>
      </w:pPr>
      <w:r>
        <w:rPr>
          <w:rFonts w:eastAsiaTheme="minorHAnsi"/>
          <w:lang w:val="en-CA"/>
        </w:rPr>
        <w:t>This lab took about 4-5 hours to finish.</w:t>
      </w:r>
      <w:r w:rsidR="008C6102">
        <w:rPr>
          <w:rFonts w:eastAsiaTheme="minorHAnsi"/>
          <w:lang w:val="en-CA"/>
        </w:rPr>
        <w:t xml:space="preserve"> The most difficult part was the generate click event. </w:t>
      </w:r>
      <w:r w:rsidR="00E1384F">
        <w:rPr>
          <w:rFonts w:eastAsiaTheme="minorHAnsi"/>
          <w:lang w:val="en-CA"/>
        </w:rPr>
        <w:t>Once I figured out how to use the index in the list box the rest was easy.</w:t>
      </w:r>
    </w:p>
    <w:p w14:paraId="4C8DAD7A" w14:textId="584B8CD2" w:rsidR="00314593" w:rsidRDefault="00314593" w:rsidP="00314593">
      <w:pPr>
        <w:rPr>
          <w:rFonts w:eastAsiaTheme="minorHAnsi"/>
          <w:lang w:val="en-CA"/>
        </w:rPr>
      </w:pPr>
    </w:p>
    <w:p w14:paraId="75127B71" w14:textId="77777777" w:rsidR="006D34C3" w:rsidRDefault="006D34C3" w:rsidP="0015658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0CD0A315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System;</w:t>
      </w:r>
      <w:proofErr w:type="gramEnd"/>
    </w:p>
    <w:p w14:paraId="3B0D1520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14:paraId="7FF044D0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3F8CD7BF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193DA1B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C71AF76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06534BB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25A4D54F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14:paraId="3F97F65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14:paraId="43D23BC0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734B0DE9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Lab5</w:t>
      </w:r>
    </w:p>
    <w:p w14:paraId="2161A9B2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{</w:t>
      </w:r>
    </w:p>
    <w:p w14:paraId="3AB7C37E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Form</w:t>
      </w:r>
    </w:p>
    <w:p w14:paraId="36D38A99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6C78D08B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()</w:t>
      </w:r>
    </w:p>
    <w:p w14:paraId="71E550D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055B3B20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17F7E736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1C6DB905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85FA359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PROGRAMMER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"Simon Clifford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80A5F74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0FCC1FA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int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proofErr w:type="gram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GetRandom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int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min,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int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max)</w:t>
      </w:r>
    </w:p>
    <w:p w14:paraId="0BAA6FB0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248B5A94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11E969E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Random rand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Random(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5D84DD60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num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rand.Next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(min, max);</w:t>
      </w:r>
    </w:p>
    <w:p w14:paraId="4D2D8BA2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6752A4EF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num;</w:t>
      </w:r>
      <w:proofErr w:type="gramEnd"/>
    </w:p>
    <w:p w14:paraId="688E51EB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36E99032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94D9040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Form1_</w:t>
      </w:r>
      <w:proofErr w:type="gram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Load(</w:t>
      </w:r>
      <w:proofErr w:type="gramEnd"/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6FA3C90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79641351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+PROGRAMMER;</w:t>
      </w:r>
    </w:p>
    <w:p w14:paraId="0F45FB59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grpChoose.Visible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AC82E9F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grpStats.Visible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3CB14076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grpText.Visible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7702B945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txtCode.Focus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3E8A7411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60938E82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authcode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GetRandom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100000,200000);</w:t>
      </w:r>
    </w:p>
    <w:p w14:paraId="17CF055E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lblCode.Text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authcode.ToString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();</w:t>
      </w:r>
    </w:p>
    <w:p w14:paraId="7C0DAF73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410D9D8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0582121B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</w:p>
    <w:p w14:paraId="69FD5918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attempts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374FCBE8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btnLogin_</w:t>
      </w:r>
      <w:proofErr w:type="gram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0B4E4320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5471CCCF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lblCode.Text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txtCode.Text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)</w:t>
      </w:r>
      <w:proofErr w:type="gramEnd"/>
    </w:p>
    <w:p w14:paraId="2CCB0528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03918EDA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grpChoose.Visible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221E0F8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grpLogin.Enabled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8C03E2B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21DDAAE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3E5B14A3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else</w:t>
      </w:r>
    </w:p>
    <w:p w14:paraId="4733795F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1CC40848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attempts+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+;</w:t>
      </w:r>
      <w:proofErr w:type="gramEnd"/>
    </w:p>
    <w:p w14:paraId="277E72AC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attempts.ToString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()+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 incorrect code(s) entered\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nTry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 again - only 3 attempts allowed"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, PROGRAMMER);</w:t>
      </w:r>
    </w:p>
    <w:p w14:paraId="3901F305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(attempts 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2 )</w:t>
      </w:r>
      <w:proofErr w:type="gramEnd"/>
    </w:p>
    <w:p w14:paraId="1AD4EC0C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75704B0B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attempts.ToString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()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 attempts to login\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nAccount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 locked - Closing program"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, PROGRAMMER);</w:t>
      </w:r>
    </w:p>
    <w:p w14:paraId="6FFBD829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Close(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2BA07DC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47060FE3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4E9C5413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14:paraId="5E524A39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15F64713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proofErr w:type="gram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ResetTextGrp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</w:t>
      </w:r>
    </w:p>
    <w:p w14:paraId="241159A1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48A83208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txtString1.Text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77942DC0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txtString2.Text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AAC1E95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chkSwap.Checked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81DE91D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AcceptButton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btnJoin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7E84ACBD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CancelButton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btnReset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2E3B922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35422B8A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proofErr w:type="gram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ResetStatsGrp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</w:t>
      </w:r>
    </w:p>
    <w:p w14:paraId="468D0CF9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2C377D02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lblSum.Text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7C37351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lblMean.Text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502BD01A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lblOdd.Text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3BDB61F1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numHowMany.Value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10;</w:t>
      </w:r>
      <w:proofErr w:type="gramEnd"/>
    </w:p>
    <w:p w14:paraId="6A4934FD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lstNum.Items.Clear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();</w:t>
      </w:r>
    </w:p>
    <w:p w14:paraId="1582B0F8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AcceptButton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btnGenerate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51CBD284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CancelButton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1357E32E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2DB30B4B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proofErr w:type="gram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SetupOption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</w:t>
      </w:r>
    </w:p>
    <w:p w14:paraId="48C4FCD6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4824673F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radStats.Checked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</w:t>
      </w:r>
    </w:p>
    <w:p w14:paraId="3799BCFF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1FF445B3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grpStats.Visible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7922AD4E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grpText.Visible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25F7BE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64211C6A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radText.Checked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</w:t>
      </w:r>
    </w:p>
    <w:p w14:paraId="654C03FE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30422049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grpStats.Visible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73DD5168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grpText.Visible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C88E82A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7B3F3D9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442ABBBF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6716BD3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radText_</w:t>
      </w:r>
      <w:proofErr w:type="gram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CheckedChanged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38424489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14C0F2A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SetupOption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3DEE9E7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06421DC4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17C9636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radStats_</w:t>
      </w:r>
      <w:proofErr w:type="gram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CheckedChanged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139B5D54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4A580C79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SetupOption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2EE35733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294FFD0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0926C8ED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btnReset_</w:t>
      </w:r>
      <w:proofErr w:type="gram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2FF6D0F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2ABB554B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ResetTextGrp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6FC3F59C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4BB259EE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430EDD5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btnClear_</w:t>
      </w:r>
      <w:proofErr w:type="gram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3420CD36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96D595F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ResetStatsGrp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230A79AA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3EA34AA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2AF349A8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gram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swap(</w:t>
      </w:r>
      <w:proofErr w:type="gramEnd"/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ref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string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string1,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ref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string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string2)</w:t>
      </w:r>
    </w:p>
    <w:p w14:paraId="525D7B16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747D8A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temp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string1;</w:t>
      </w:r>
      <w:proofErr w:type="gramEnd"/>
    </w:p>
    <w:p w14:paraId="4A4F5A74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string1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string2;</w:t>
      </w:r>
      <w:proofErr w:type="gramEnd"/>
    </w:p>
    <w:p w14:paraId="614E0189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string2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temp;</w:t>
      </w:r>
      <w:proofErr w:type="gramEnd"/>
    </w:p>
    <w:p w14:paraId="089DC61B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27C5AB6A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54DBE6C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bool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proofErr w:type="gram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CheckInput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</w:t>
      </w:r>
    </w:p>
    <w:p w14:paraId="728F28EC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7921D0F4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testData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215A1E26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94354E0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(txtString1.Text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</w:t>
      </w:r>
    </w:p>
    <w:p w14:paraId="471BCA46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102BC26A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testData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79CE0DF5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70FA6BB5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else</w:t>
      </w:r>
    </w:p>
    <w:p w14:paraId="5202FAC2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575AD5FE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testData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52D0523B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1CEF7CEC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(txtString2.Text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</w:t>
      </w:r>
    </w:p>
    <w:p w14:paraId="2A983B42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2D261E6E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testData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2A6A386E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48039EF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else</w:t>
      </w:r>
    </w:p>
    <w:p w14:paraId="4DF63CC0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7A85757A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testData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CF8C074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1DFC1B2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testData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BAA6821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0369A65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071EFDE6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chkSwap_</w:t>
      </w:r>
      <w:proofErr w:type="gram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CheckedChanged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4AFF0D10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5A4F49B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chkSwap.Checked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&amp;&amp;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txtString1.Text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&amp;&amp; txtString2.Text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</w:t>
      </w:r>
    </w:p>
    <w:p w14:paraId="1448B754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44ADBCE6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string1 = txtString1.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Text;</w:t>
      </w:r>
      <w:proofErr w:type="gramEnd"/>
    </w:p>
    <w:p w14:paraId="5834A3E9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string2 = txtString2.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Text;</w:t>
      </w:r>
      <w:proofErr w:type="gramEnd"/>
    </w:p>
    <w:p w14:paraId="7681121C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0A0AEA9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swap(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string1,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string2);</w:t>
      </w:r>
    </w:p>
    <w:p w14:paraId="3F59783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6665A241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txtString1.Text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string1;</w:t>
      </w:r>
      <w:proofErr w:type="gramEnd"/>
    </w:p>
    <w:p w14:paraId="640E945E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txtString2.Text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string2;</w:t>
      </w:r>
      <w:proofErr w:type="gramEnd"/>
    </w:p>
    <w:p w14:paraId="1E5EC48D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4A70601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lblResults.Text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"Strings Have Been Swapped!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69E115C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790CA45A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7509F7CB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A74248E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btnJoin_</w:t>
      </w:r>
      <w:proofErr w:type="gram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74AB0E29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14B2C09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txtString1.Text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&amp;&amp; txtString2.Text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</w:t>
      </w:r>
    </w:p>
    <w:p w14:paraId="1BE539E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43EB0439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lblResults.Text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"First String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+ txtString1.Text</w:t>
      </w:r>
    </w:p>
    <w:p w14:paraId="2A0DC61E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+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nSecond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 String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+txtString2.Text</w:t>
      </w:r>
    </w:p>
    <w:p w14:paraId="6D762458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+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nJoined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+txtString1.Text+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"--&gt;"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+txtString2.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Text;</w:t>
      </w:r>
      <w:proofErr w:type="gramEnd"/>
    </w:p>
    <w:p w14:paraId="685D2DB1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9AEC48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20B65818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0E5E5D86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536981F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btnAnalyze_</w:t>
      </w:r>
      <w:proofErr w:type="gram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2A76D12D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2B43851D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txtString1.Text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&amp;&amp; txtString2.Text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</w:t>
      </w:r>
    </w:p>
    <w:p w14:paraId="5856743D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07B625AD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lblResults.Text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"First String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txtString1.Text+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nCharacters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+txtString1.TextLength.ToString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()</w:t>
      </w:r>
    </w:p>
    <w:p w14:paraId="71D00555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nSecond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 String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txtString2.Text +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nCharacters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+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txtString2.TextLength.ToString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();</w:t>
      </w:r>
    </w:p>
    <w:p w14:paraId="54698384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6EE73FAF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38830985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1611115B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27D381F6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btnGenerate_</w:t>
      </w:r>
      <w:proofErr w:type="gram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782D932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077348BD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Random rand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Random(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733);</w:t>
      </w:r>
    </w:p>
    <w:p w14:paraId="6CBA4104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lstNum.Items.Clear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();</w:t>
      </w:r>
    </w:p>
    <w:p w14:paraId="405D25CC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numHowMany.Value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++)</w:t>
      </w:r>
    </w:p>
    <w:p w14:paraId="507FD9F3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53D92D1F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</w:p>
    <w:p w14:paraId="4DA4E30A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n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rand.Next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(1000,5001);</w:t>
      </w:r>
    </w:p>
    <w:p w14:paraId="49A6DC3C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215BCF54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lstNum.Items.Add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(n);</w:t>
      </w:r>
    </w:p>
    <w:p w14:paraId="5A2D81B6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</w:p>
    <w:p w14:paraId="1ED605CD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13A9456B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FD8D955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14:paraId="1D168C50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lblSum.Text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Addlist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0511AB43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sum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lblSum.Text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11E3E6C9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mean = sum /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lstNum.Items.Count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;</w:t>
      </w:r>
    </w:p>
    <w:p w14:paraId="6F195E65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lblMean.Text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mean.ToString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"n2"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3B473D6E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lblOdd.Text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CountOdd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();</w:t>
      </w:r>
    </w:p>
    <w:p w14:paraId="370C7ECD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75695024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int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proofErr w:type="gram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Addlist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</w:t>
      </w:r>
    </w:p>
    <w:p w14:paraId="643474D4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4B72DDAE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10AF2EEF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sum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2BA84EAF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lstNum.Items.Count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</w:t>
      </w:r>
    </w:p>
    <w:p w14:paraId="72DF4A7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7B38AE9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488EBE55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sum +=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lstNum.Items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272896E0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B30DA9A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+;</w:t>
      </w:r>
      <w:proofErr w:type="gramEnd"/>
    </w:p>
    <w:p w14:paraId="7C3F2DDE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            </w:t>
      </w:r>
    </w:p>
    <w:p w14:paraId="1ECF9B61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1D88AA4A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EF98864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sum;</w:t>
      </w:r>
      <w:proofErr w:type="gramEnd"/>
    </w:p>
    <w:p w14:paraId="65F21DF2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473C0E8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37BC3EA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B86CE2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int</w:t>
      </w:r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proofErr w:type="gramStart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CountOdd</w:t>
      </w:r>
      <w:proofErr w:type="spell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B86CE2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</w:t>
      </w:r>
    </w:p>
    <w:p w14:paraId="4BBC5340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12D29C23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34BCB50B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oddnums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467A4807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do</w:t>
      </w:r>
    </w:p>
    <w:p w14:paraId="5C2A16FF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55C12866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lstNum.Items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])%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2 !=0)</w:t>
      </w:r>
    </w:p>
    <w:p w14:paraId="6E37C33E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{                   </w:t>
      </w:r>
    </w:p>
    <w:p w14:paraId="6C4A1AD4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oddnums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+;</w:t>
      </w:r>
      <w:proofErr w:type="gramEnd"/>
    </w:p>
    <w:p w14:paraId="71F43A36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416A2BEB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+;</w:t>
      </w:r>
      <w:proofErr w:type="gramEnd"/>
    </w:p>
    <w:p w14:paraId="2123AB6B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7073E190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lstNum.Items.Count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28A14C46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oddnums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EF7CFC1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13E9ED0B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</w:t>
      </w:r>
    </w:p>
    <w:p w14:paraId="10376EE1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39A563D6" w14:textId="77777777" w:rsidR="0071033A" w:rsidRDefault="0071033A" w:rsidP="0071033A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3940F220" w14:textId="57454301" w:rsidR="006D34C3" w:rsidRDefault="006D34C3" w:rsidP="0015658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035A3DA8" w14:textId="77777777" w:rsidR="006D34C3" w:rsidRDefault="006D34C3" w:rsidP="0015658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5B9DEB0B" w14:textId="77777777" w:rsidR="006D34C3" w:rsidRDefault="006D34C3" w:rsidP="0015658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727995E2" w14:textId="77777777" w:rsidR="006D34C3" w:rsidRDefault="006D34C3" w:rsidP="0015658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3E341466" w14:textId="77777777" w:rsidR="006D34C3" w:rsidRDefault="006D34C3" w:rsidP="0015658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55CADFFE" w14:textId="77777777" w:rsidR="006D34C3" w:rsidRDefault="006D34C3" w:rsidP="0015658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126E5E39" w14:textId="77777777" w:rsidR="006D34C3" w:rsidRDefault="006D34C3" w:rsidP="0015658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30941F29" w14:textId="77777777" w:rsidR="006D34C3" w:rsidRDefault="006D34C3" w:rsidP="0015658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5F608418" w14:textId="77777777" w:rsidR="006D34C3" w:rsidRDefault="006D34C3" w:rsidP="0015658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021DC3CC" w14:textId="77777777" w:rsidR="006D34C3" w:rsidRDefault="006D34C3" w:rsidP="0015658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046BC3CF" w14:textId="77777777" w:rsidR="006D34C3" w:rsidRDefault="006D34C3" w:rsidP="0015658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7D644093" w14:textId="77777777" w:rsidR="006D34C3" w:rsidRDefault="006D34C3" w:rsidP="0015658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60623C8A" w14:textId="77777777" w:rsidR="006D34C3" w:rsidRDefault="006D34C3" w:rsidP="0015658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6B5540E8" w14:textId="77777777" w:rsidR="006D34C3" w:rsidRDefault="006D34C3" w:rsidP="0015658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0656D687" w14:textId="77777777" w:rsidR="006D34C3" w:rsidRDefault="006D34C3" w:rsidP="0015658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1A12D66E" w14:textId="77777777" w:rsidR="006D34C3" w:rsidRDefault="006D34C3" w:rsidP="0015658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5698FAEA" w14:textId="77777777" w:rsidR="006D34C3" w:rsidRDefault="006D34C3" w:rsidP="0015658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10F0951D" w14:textId="77777777" w:rsidR="006D34C3" w:rsidRDefault="006D34C3" w:rsidP="0015658E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38E15B2B" w14:textId="6566364B" w:rsidR="00847961" w:rsidRDefault="00847961" w:rsidP="00954ABA"/>
    <w:sectPr w:rsidR="00847961" w:rsidSect="006F57FD">
      <w:footerReference w:type="even" r:id="rId7"/>
      <w:footerReference w:type="default" r:id="rId8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259DE" w14:textId="77777777" w:rsidR="00A16CA2" w:rsidRDefault="00A16CA2" w:rsidP="00785540">
      <w:pPr>
        <w:spacing w:before="0"/>
      </w:pPr>
      <w:r>
        <w:separator/>
      </w:r>
    </w:p>
  </w:endnote>
  <w:endnote w:type="continuationSeparator" w:id="0">
    <w:p w14:paraId="43F68B38" w14:textId="77777777" w:rsidR="00A16CA2" w:rsidRDefault="00A16CA2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71E4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28CFBA4" w14:textId="77777777" w:rsidR="00B336C5" w:rsidRDefault="00000000">
    <w:pPr>
      <w:pStyle w:val="Footer"/>
    </w:pPr>
  </w:p>
  <w:p w14:paraId="759E84D0" w14:textId="77777777" w:rsidR="00B336C5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2754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51881" w14:textId="77777777" w:rsidR="00A16CA2" w:rsidRDefault="00A16CA2" w:rsidP="00785540">
      <w:pPr>
        <w:spacing w:before="0"/>
      </w:pPr>
      <w:r>
        <w:separator/>
      </w:r>
    </w:p>
  </w:footnote>
  <w:footnote w:type="continuationSeparator" w:id="0">
    <w:p w14:paraId="05C65B23" w14:textId="77777777" w:rsidR="00A16CA2" w:rsidRDefault="00A16CA2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53369017">
    <w:abstractNumId w:val="20"/>
  </w:num>
  <w:num w:numId="2" w16cid:durableId="136841011">
    <w:abstractNumId w:val="19"/>
  </w:num>
  <w:num w:numId="3" w16cid:durableId="1388800125">
    <w:abstractNumId w:val="17"/>
  </w:num>
  <w:num w:numId="4" w16cid:durableId="620192046">
    <w:abstractNumId w:val="9"/>
  </w:num>
  <w:num w:numId="5" w16cid:durableId="877742225">
    <w:abstractNumId w:val="7"/>
  </w:num>
  <w:num w:numId="6" w16cid:durableId="1059864265">
    <w:abstractNumId w:val="6"/>
  </w:num>
  <w:num w:numId="7" w16cid:durableId="2072804747">
    <w:abstractNumId w:val="5"/>
  </w:num>
  <w:num w:numId="8" w16cid:durableId="850023091">
    <w:abstractNumId w:val="4"/>
  </w:num>
  <w:num w:numId="9" w16cid:durableId="490752822">
    <w:abstractNumId w:val="8"/>
  </w:num>
  <w:num w:numId="10" w16cid:durableId="513109924">
    <w:abstractNumId w:val="3"/>
  </w:num>
  <w:num w:numId="11" w16cid:durableId="1161197133">
    <w:abstractNumId w:val="2"/>
  </w:num>
  <w:num w:numId="12" w16cid:durableId="1978679712">
    <w:abstractNumId w:val="1"/>
  </w:num>
  <w:num w:numId="13" w16cid:durableId="1082920436">
    <w:abstractNumId w:val="0"/>
  </w:num>
  <w:num w:numId="14" w16cid:durableId="1933003853">
    <w:abstractNumId w:val="15"/>
  </w:num>
  <w:num w:numId="15" w16cid:durableId="584071745">
    <w:abstractNumId w:val="14"/>
  </w:num>
  <w:num w:numId="16" w16cid:durableId="1492941604">
    <w:abstractNumId w:val="22"/>
  </w:num>
  <w:num w:numId="17" w16cid:durableId="1620914266">
    <w:abstractNumId w:val="21"/>
  </w:num>
  <w:num w:numId="18" w16cid:durableId="1511603447">
    <w:abstractNumId w:val="16"/>
  </w:num>
  <w:num w:numId="19" w16cid:durableId="730468994">
    <w:abstractNumId w:val="18"/>
  </w:num>
  <w:num w:numId="20" w16cid:durableId="198517849">
    <w:abstractNumId w:val="10"/>
  </w:num>
  <w:num w:numId="21" w16cid:durableId="504784878">
    <w:abstractNumId w:val="12"/>
  </w:num>
  <w:num w:numId="22" w16cid:durableId="1238444763">
    <w:abstractNumId w:val="11"/>
  </w:num>
  <w:num w:numId="23" w16cid:durableId="452596894">
    <w:abstractNumId w:val="13"/>
  </w:num>
  <w:num w:numId="24" w16cid:durableId="10936733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CD"/>
    <w:rsid w:val="00107CB0"/>
    <w:rsid w:val="00151CF5"/>
    <w:rsid w:val="0015658E"/>
    <w:rsid w:val="001A1E0A"/>
    <w:rsid w:val="001A7300"/>
    <w:rsid w:val="001E672A"/>
    <w:rsid w:val="0027674D"/>
    <w:rsid w:val="00293B83"/>
    <w:rsid w:val="003106E0"/>
    <w:rsid w:val="00314593"/>
    <w:rsid w:val="003C5FD3"/>
    <w:rsid w:val="00434573"/>
    <w:rsid w:val="004F3E07"/>
    <w:rsid w:val="004F4790"/>
    <w:rsid w:val="00556EB4"/>
    <w:rsid w:val="0059706A"/>
    <w:rsid w:val="006505A6"/>
    <w:rsid w:val="0068450F"/>
    <w:rsid w:val="00697389"/>
    <w:rsid w:val="006A3CE7"/>
    <w:rsid w:val="006B33F7"/>
    <w:rsid w:val="006D34C3"/>
    <w:rsid w:val="0071033A"/>
    <w:rsid w:val="00712BA1"/>
    <w:rsid w:val="007145D1"/>
    <w:rsid w:val="00744043"/>
    <w:rsid w:val="00785540"/>
    <w:rsid w:val="00820670"/>
    <w:rsid w:val="00847961"/>
    <w:rsid w:val="008C6102"/>
    <w:rsid w:val="00907CFD"/>
    <w:rsid w:val="00917CE1"/>
    <w:rsid w:val="00933B8F"/>
    <w:rsid w:val="00954ABA"/>
    <w:rsid w:val="00984F57"/>
    <w:rsid w:val="00A16CA2"/>
    <w:rsid w:val="00A85D11"/>
    <w:rsid w:val="00B86CE2"/>
    <w:rsid w:val="00BC5657"/>
    <w:rsid w:val="00BD628F"/>
    <w:rsid w:val="00CC4572"/>
    <w:rsid w:val="00CE0450"/>
    <w:rsid w:val="00D15773"/>
    <w:rsid w:val="00D67AC8"/>
    <w:rsid w:val="00D773CD"/>
    <w:rsid w:val="00E05653"/>
    <w:rsid w:val="00E1384F"/>
    <w:rsid w:val="00E87284"/>
    <w:rsid w:val="00EB38E6"/>
    <w:rsid w:val="00F77115"/>
    <w:rsid w:val="00FA3115"/>
    <w:rsid w:val="00FB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AF432"/>
  <w15:chartTrackingRefBased/>
  <w15:docId w15:val="{B37F97A1-203F-40B2-96F9-D0A29DE5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y.burchill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D579A7D1634177AF6BBFF4B4AD4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3A23A-5196-4F93-BCFE-741FB1610C17}"/>
      </w:docPartPr>
      <w:docPartBody>
        <w:p w:rsidR="00E13802" w:rsidRDefault="00705214">
          <w:pPr>
            <w:pStyle w:val="4ED579A7D1634177AF6BBFF4B4AD4A2D"/>
          </w:pPr>
          <w:r>
            <w:t>Memo</w:t>
          </w:r>
        </w:p>
      </w:docPartBody>
    </w:docPart>
    <w:docPart>
      <w:docPartPr>
        <w:name w:val="6CC9A23B8A1447B5A1AF064FE51B7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A469C-4553-4370-B797-3DDDEA166CEA}"/>
      </w:docPartPr>
      <w:docPartBody>
        <w:p w:rsidR="00E13802" w:rsidRDefault="00705214">
          <w:pPr>
            <w:pStyle w:val="6CC9A23B8A1447B5A1AF064FE51B7DCB"/>
          </w:pPr>
          <w:r w:rsidRPr="006F57FD">
            <w:t>To:</w:t>
          </w:r>
        </w:p>
      </w:docPartBody>
    </w:docPart>
    <w:docPart>
      <w:docPartPr>
        <w:name w:val="EA82822637B74DBF9A1BE96E00398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20046-5B3D-4894-844B-09703D6D1D91}"/>
      </w:docPartPr>
      <w:docPartBody>
        <w:p w:rsidR="00E13802" w:rsidRDefault="00705214">
          <w:pPr>
            <w:pStyle w:val="EA82822637B74DBF9A1BE96E00398C16"/>
          </w:pPr>
          <w:r w:rsidRPr="006F57FD">
            <w:t>From:</w:t>
          </w:r>
        </w:p>
      </w:docPartBody>
    </w:docPart>
    <w:docPart>
      <w:docPartPr>
        <w:name w:val="8E59540299474B079F2504637F99A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3A49D-BC45-49A5-8B18-49499973044F}"/>
      </w:docPartPr>
      <w:docPartBody>
        <w:p w:rsidR="00E13802" w:rsidRDefault="00705214">
          <w:pPr>
            <w:pStyle w:val="8E59540299474B079F2504637F99A528"/>
          </w:pPr>
          <w:r w:rsidRPr="006F57FD">
            <w:t>Date:</w:t>
          </w:r>
        </w:p>
      </w:docPartBody>
    </w:docPart>
    <w:docPart>
      <w:docPartPr>
        <w:name w:val="3033D4BA1E994D5F91147B4A73AC1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F06E0-647D-4959-B2D7-3191DE687905}"/>
      </w:docPartPr>
      <w:docPartBody>
        <w:p w:rsidR="00E13802" w:rsidRDefault="00705214">
          <w:pPr>
            <w:pStyle w:val="3033D4BA1E994D5F91147B4A73AC16EB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14"/>
    <w:rsid w:val="00422D4D"/>
    <w:rsid w:val="00462CCF"/>
    <w:rsid w:val="0050751B"/>
    <w:rsid w:val="00705214"/>
    <w:rsid w:val="008C2217"/>
    <w:rsid w:val="008E7EE9"/>
    <w:rsid w:val="00A36A5C"/>
    <w:rsid w:val="00AC3E43"/>
    <w:rsid w:val="00CD100F"/>
    <w:rsid w:val="00E13802"/>
    <w:rsid w:val="00F529D8"/>
    <w:rsid w:val="00FD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D579A7D1634177AF6BBFF4B4AD4A2D">
    <w:name w:val="4ED579A7D1634177AF6BBFF4B4AD4A2D"/>
  </w:style>
  <w:style w:type="paragraph" w:customStyle="1" w:styleId="6CC9A23B8A1447B5A1AF064FE51B7DCB">
    <w:name w:val="6CC9A23B8A1447B5A1AF064FE51B7DCB"/>
  </w:style>
  <w:style w:type="paragraph" w:customStyle="1" w:styleId="EA82822637B74DBF9A1BE96E00398C16">
    <w:name w:val="EA82822637B74DBF9A1BE96E00398C16"/>
  </w:style>
  <w:style w:type="paragraph" w:customStyle="1" w:styleId="8E59540299474B079F2504637F99A528">
    <w:name w:val="8E59540299474B079F2504637F99A528"/>
  </w:style>
  <w:style w:type="paragraph" w:customStyle="1" w:styleId="3033D4BA1E994D5F91147B4A73AC16EB">
    <w:name w:val="3033D4BA1E994D5F91147B4A73AC1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design).dotx</Template>
  <TotalTime>23</TotalTime>
  <Pages>6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Burchill, Cathy (NBCC - Saint John)</dc:creator>
  <cp:keywords/>
  <dc:description/>
  <cp:lastModifiedBy>Simon Clifford</cp:lastModifiedBy>
  <cp:revision>15</cp:revision>
  <dcterms:created xsi:type="dcterms:W3CDTF">2022-11-07T07:01:00Z</dcterms:created>
  <dcterms:modified xsi:type="dcterms:W3CDTF">2022-12-07T04:35:00Z</dcterms:modified>
</cp:coreProperties>
</file>